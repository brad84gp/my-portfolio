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144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630"/>
      </w:tblGrid>
      <w:tr w:rsidR="00692703" w:rsidRPr="00CF1A49" w14:paraId="32A349AC" w14:textId="77777777" w:rsidTr="00813036">
        <w:trPr>
          <w:trHeight w:hRule="exact" w:val="1419"/>
        </w:trPr>
        <w:tc>
          <w:tcPr>
            <w:tcW w:w="9630" w:type="dxa"/>
            <w:tcMar>
              <w:top w:w="0" w:type="dxa"/>
              <w:bottom w:w="0" w:type="dxa"/>
            </w:tcMar>
          </w:tcPr>
          <w:p w14:paraId="7AA0DDE5" w14:textId="268925DA" w:rsidR="00692703" w:rsidRPr="007D012F" w:rsidRDefault="007D012F" w:rsidP="00913946">
            <w:pPr>
              <w:pStyle w:val="Title"/>
              <w:rPr>
                <w:sz w:val="52"/>
                <w:szCs w:val="52"/>
              </w:rPr>
            </w:pPr>
            <w:r w:rsidRPr="007D012F">
              <w:rPr>
                <w:sz w:val="52"/>
                <w:szCs w:val="52"/>
              </w:rPr>
              <w:t>Robert Kruger</w:t>
            </w:r>
          </w:p>
          <w:p w14:paraId="086D9899" w14:textId="70180F9F" w:rsidR="00692703" w:rsidRPr="00CF1A49" w:rsidRDefault="007D012F" w:rsidP="00913946">
            <w:pPr>
              <w:pStyle w:val="ContactInfo"/>
              <w:contextualSpacing w:val="0"/>
            </w:pPr>
            <w:r>
              <w:t>Manchester, NH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C9B9CBC34936492A8A3CC2B182811B2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>
              <w:t xml:space="preserve"> 940-536-5499</w:t>
            </w:r>
          </w:p>
          <w:p w14:paraId="4AF05699" w14:textId="7AF2A82C" w:rsidR="00692703" w:rsidRDefault="007D012F" w:rsidP="00913946">
            <w:pPr>
              <w:pStyle w:val="ContactInfoEmphasis"/>
              <w:contextualSpacing w:val="0"/>
              <w:rPr>
                <w:color w:val="595959" w:themeColor="text1" w:themeTint="A6"/>
              </w:rPr>
            </w:pPr>
            <w:r w:rsidRPr="007D012F">
              <w:rPr>
                <w:color w:val="595959" w:themeColor="text1" w:themeTint="A6"/>
              </w:rPr>
              <w:t>Robert.Kruger1992@protonmail.com</w:t>
            </w:r>
            <w:r w:rsidR="00692703" w:rsidRPr="007D012F">
              <w:rPr>
                <w:color w:val="595959" w:themeColor="text1" w:themeTint="A6"/>
              </w:rPr>
              <w:t xml:space="preserve"> </w:t>
            </w:r>
            <w:r w:rsidRPr="007D012F">
              <w:rPr>
                <w:color w:val="595959" w:themeColor="text1" w:themeTint="A6"/>
              </w:rPr>
              <w:t>|</w:t>
            </w:r>
            <w:r w:rsidR="00692703" w:rsidRPr="007D012F">
              <w:rPr>
                <w:color w:val="595959" w:themeColor="text1" w:themeTint="A6"/>
              </w:rPr>
              <w:t xml:space="preserve"> </w:t>
            </w:r>
            <w:r w:rsidRPr="007D012F">
              <w:rPr>
                <w:rStyle w:val="vanity-namedomain"/>
                <w:rFonts w:cstheme="minorHAnsi"/>
                <w:color w:val="595959" w:themeColor="text1" w:themeTint="A6"/>
                <w:bdr w:val="none" w:sz="0" w:space="0" w:color="auto" w:frame="1"/>
                <w:shd w:val="clear" w:color="auto" w:fill="FFFFFF"/>
              </w:rPr>
              <w:t>www.linkedin.com/in/</w:t>
            </w:r>
            <w:r w:rsidRPr="007D012F">
              <w:rPr>
                <w:rStyle w:val="vanity-namedisplay-name"/>
                <w:rFonts w:cstheme="minorHAnsi"/>
                <w:color w:val="595959" w:themeColor="text1" w:themeTint="A6"/>
                <w:bdr w:val="none" w:sz="0" w:space="0" w:color="auto" w:frame="1"/>
                <w:shd w:val="clear" w:color="auto" w:fill="FFFFFF"/>
              </w:rPr>
              <w:t>robert-kruger1992</w:t>
            </w:r>
            <w:r w:rsidR="00692703" w:rsidRPr="007D012F">
              <w:rPr>
                <w:color w:val="595959" w:themeColor="text1" w:themeTint="A6"/>
              </w:rPr>
              <w:t xml:space="preserve"> </w:t>
            </w:r>
            <w:r w:rsidRPr="007D012F">
              <w:rPr>
                <w:color w:val="595959" w:themeColor="text1" w:themeTint="A6"/>
              </w:rPr>
              <w:t>|</w:t>
            </w:r>
            <w:r w:rsidR="00692703" w:rsidRPr="007D012F">
              <w:rPr>
                <w:color w:val="595959" w:themeColor="text1" w:themeTint="A6"/>
              </w:rPr>
              <w:t xml:space="preserve"> </w:t>
            </w:r>
            <w:r w:rsidRPr="007D012F">
              <w:rPr>
                <w:color w:val="595959" w:themeColor="text1" w:themeTint="A6"/>
              </w:rPr>
              <w:t>GitHub: @Brad84gp</w:t>
            </w:r>
          </w:p>
          <w:p w14:paraId="4A2A9B64" w14:textId="42642A19" w:rsidR="009A1403" w:rsidRDefault="00813036" w:rsidP="00913946">
            <w:pPr>
              <w:pStyle w:val="ContactInfoEmphasis"/>
              <w:contextualSpacing w:val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Portfolio: robert.kruger.me</w:t>
            </w:r>
          </w:p>
          <w:p w14:paraId="6F83E98A" w14:textId="5C8DE754" w:rsidR="00AA2551" w:rsidRPr="00CF1A49" w:rsidRDefault="00AA2551" w:rsidP="00913946">
            <w:pPr>
              <w:pStyle w:val="ContactInfoEmphasis"/>
              <w:contextualSpacing w:val="0"/>
            </w:pPr>
          </w:p>
        </w:tc>
      </w:tr>
    </w:tbl>
    <w:p w14:paraId="5936D7EA" w14:textId="77777777" w:rsidR="00D07B53" w:rsidRDefault="00D07B53" w:rsidP="00B11565">
      <w:pPr>
        <w:pStyle w:val="Heading1"/>
        <w:rPr>
          <w:rFonts w:cstheme="minorHAnsi"/>
          <w:color w:val="595959" w:themeColor="text1" w:themeTint="A6"/>
          <w:u w:val="single"/>
        </w:rPr>
      </w:pPr>
    </w:p>
    <w:p w14:paraId="5DC4DF73" w14:textId="5C197F55" w:rsidR="00B11565" w:rsidRPr="00D07B53" w:rsidRDefault="00E1166E" w:rsidP="00B11565">
      <w:pPr>
        <w:pStyle w:val="Heading1"/>
        <w:rPr>
          <w:rFonts w:cstheme="minorHAnsi"/>
          <w:color w:val="595959" w:themeColor="text1" w:themeTint="A6"/>
          <w:sz w:val="24"/>
          <w:szCs w:val="24"/>
          <w:u w:val="single"/>
        </w:rPr>
      </w:pPr>
      <w:r w:rsidRPr="00D07B53">
        <w:rPr>
          <w:rFonts w:cstheme="minorHAnsi"/>
          <w:color w:val="595959" w:themeColor="text1" w:themeTint="A6"/>
          <w:sz w:val="24"/>
          <w:szCs w:val="24"/>
          <w:u w:val="single"/>
        </w:rPr>
        <w:t>SK</w:t>
      </w:r>
      <w:r w:rsidR="00B11565" w:rsidRPr="00D07B53">
        <w:rPr>
          <w:rFonts w:cstheme="minorHAnsi"/>
          <w:color w:val="595959" w:themeColor="text1" w:themeTint="A6"/>
          <w:sz w:val="24"/>
          <w:szCs w:val="24"/>
          <w:u w:val="single"/>
        </w:rPr>
        <w:t>LLS</w:t>
      </w:r>
    </w:p>
    <w:p w14:paraId="52BEBDD2" w14:textId="12EE5EA1" w:rsidR="006536EB" w:rsidRPr="002641B4" w:rsidRDefault="001F22C5" w:rsidP="001F22C5">
      <w:pPr>
        <w:pStyle w:val="ListParagraph"/>
        <w:numPr>
          <w:ilvl w:val="0"/>
          <w:numId w:val="23"/>
        </w:numPr>
        <w:rPr>
          <w:b/>
          <w:bCs/>
        </w:rPr>
      </w:pPr>
      <w:r w:rsidRPr="002641B4">
        <w:rPr>
          <w:b/>
          <w:bCs/>
        </w:rPr>
        <w:t>Front-End:</w:t>
      </w:r>
    </w:p>
    <w:p w14:paraId="5DB1044D" w14:textId="1A6C1C55" w:rsidR="001F22C5" w:rsidRPr="00997259" w:rsidRDefault="001F22C5" w:rsidP="001F22C5">
      <w:pPr>
        <w:pStyle w:val="ListParagraph"/>
        <w:numPr>
          <w:ilvl w:val="1"/>
          <w:numId w:val="23"/>
        </w:numPr>
        <w:rPr>
          <w:sz w:val="20"/>
          <w:szCs w:val="20"/>
        </w:rPr>
      </w:pPr>
      <w:r w:rsidRPr="00997259">
        <w:rPr>
          <w:sz w:val="20"/>
          <w:szCs w:val="20"/>
        </w:rPr>
        <w:t>HTML, CSS, JavaScript, jQuery, Bootstrap</w:t>
      </w:r>
      <w:r w:rsidR="009D19A9" w:rsidRPr="00997259">
        <w:rPr>
          <w:sz w:val="20"/>
          <w:szCs w:val="20"/>
        </w:rPr>
        <w:t>, Reac.js, Redux</w:t>
      </w:r>
      <w:r w:rsidR="006E1D87" w:rsidRPr="00997259">
        <w:rPr>
          <w:sz w:val="20"/>
          <w:szCs w:val="20"/>
        </w:rPr>
        <w:t>, Jinja</w:t>
      </w:r>
    </w:p>
    <w:p w14:paraId="6AB78207" w14:textId="04DDA455" w:rsidR="001F22C5" w:rsidRPr="002641B4" w:rsidRDefault="001F22C5" w:rsidP="001F22C5">
      <w:pPr>
        <w:pStyle w:val="ListParagraph"/>
        <w:numPr>
          <w:ilvl w:val="0"/>
          <w:numId w:val="23"/>
        </w:numPr>
        <w:rPr>
          <w:b/>
          <w:bCs/>
        </w:rPr>
      </w:pPr>
      <w:r w:rsidRPr="002641B4">
        <w:rPr>
          <w:b/>
          <w:bCs/>
        </w:rPr>
        <w:t>Back-End</w:t>
      </w:r>
      <w:r w:rsidR="00813EED">
        <w:rPr>
          <w:b/>
          <w:bCs/>
        </w:rPr>
        <w:t>/Server-Side</w:t>
      </w:r>
      <w:r w:rsidRPr="002641B4">
        <w:rPr>
          <w:b/>
          <w:bCs/>
        </w:rPr>
        <w:t>:</w:t>
      </w:r>
    </w:p>
    <w:p w14:paraId="4039D034" w14:textId="17D8CB8E" w:rsidR="0050332E" w:rsidRPr="00997259" w:rsidRDefault="001F22C5" w:rsidP="004E01EB">
      <w:pPr>
        <w:pStyle w:val="ListParagraph"/>
        <w:numPr>
          <w:ilvl w:val="1"/>
          <w:numId w:val="23"/>
        </w:numPr>
        <w:rPr>
          <w:sz w:val="20"/>
          <w:szCs w:val="20"/>
        </w:rPr>
      </w:pPr>
      <w:r w:rsidRPr="00997259">
        <w:rPr>
          <w:sz w:val="20"/>
          <w:szCs w:val="20"/>
        </w:rPr>
        <w:t xml:space="preserve">Python, </w:t>
      </w:r>
      <w:r w:rsidR="0050332E" w:rsidRPr="00997259">
        <w:rPr>
          <w:sz w:val="20"/>
          <w:szCs w:val="20"/>
        </w:rPr>
        <w:t>Node.js, Flask, Express, RESTFUL-API</w:t>
      </w:r>
      <w:r w:rsidR="008E2DE9" w:rsidRPr="00997259">
        <w:rPr>
          <w:sz w:val="20"/>
          <w:szCs w:val="20"/>
        </w:rPr>
        <w:t>, PostgreSQL</w:t>
      </w:r>
      <w:r w:rsidR="0050332E" w:rsidRPr="00997259">
        <w:rPr>
          <w:sz w:val="20"/>
          <w:szCs w:val="20"/>
        </w:rPr>
        <w:t xml:space="preserve"> </w:t>
      </w:r>
    </w:p>
    <w:p w14:paraId="577375E7" w14:textId="2A157914" w:rsidR="004E01EB" w:rsidRPr="003D4790" w:rsidRDefault="001C7508" w:rsidP="003D4790">
      <w:pPr>
        <w:pStyle w:val="Heading1"/>
        <w:rPr>
          <w:color w:val="595959" w:themeColor="text1" w:themeTint="A6"/>
          <w:sz w:val="24"/>
          <w:szCs w:val="24"/>
          <w:u w:val="single"/>
        </w:rPr>
      </w:pPr>
      <w:sdt>
        <w:sdtPr>
          <w:rPr>
            <w:color w:val="595959" w:themeColor="text1" w:themeTint="A6"/>
            <w:sz w:val="24"/>
            <w:szCs w:val="24"/>
            <w:u w:val="single"/>
          </w:rPr>
          <w:alias w:val="Experience:"/>
          <w:tag w:val="Experience:"/>
          <w:id w:val="-1983300934"/>
          <w:placeholder>
            <w:docPart w:val="05F84496C3104721BFCFC439A406BC39"/>
          </w:placeholder>
          <w:temporary/>
          <w:showingPlcHdr/>
          <w15:appearance w15:val="hidden"/>
        </w:sdtPr>
        <w:sdtEndPr>
          <w:rPr>
            <w:color w:val="595959" w:themeColor="text1" w:themeTint="A6"/>
          </w:rPr>
        </w:sdtEndPr>
        <w:sdtContent>
          <w:r w:rsidR="004E01EB" w:rsidRPr="003D4790">
            <w:rPr>
              <w:rFonts w:cstheme="minorHAnsi"/>
              <w:color w:val="595959" w:themeColor="text1" w:themeTint="A6"/>
              <w:sz w:val="24"/>
              <w:szCs w:val="24"/>
              <w:u w:val="single"/>
            </w:rPr>
            <w:t>Experience</w:t>
          </w:r>
        </w:sdtContent>
      </w:sdt>
    </w:p>
    <w:p w14:paraId="008C9CA9" w14:textId="77777777" w:rsidR="003D4790" w:rsidRPr="00CF1A49" w:rsidRDefault="003D4790" w:rsidP="0050332E"/>
    <w:tbl>
      <w:tblPr>
        <w:tblStyle w:val="TableGrid"/>
        <w:tblW w:w="4975" w:type="pct"/>
        <w:tblInd w:w="72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13"/>
      </w:tblGrid>
      <w:tr w:rsidR="001D0BF1" w:rsidRPr="00CF1A49" w14:paraId="7F9D3AE3" w14:textId="77777777" w:rsidTr="006E4B62">
        <w:tc>
          <w:tcPr>
            <w:tcW w:w="9355" w:type="dxa"/>
          </w:tcPr>
          <w:p w14:paraId="412A19FC" w14:textId="62FE5898" w:rsidR="007D012F" w:rsidRPr="003E6C05" w:rsidRDefault="006D5E29" w:rsidP="001D0BF1">
            <w:pPr>
              <w:contextualSpacing w:val="0"/>
              <w:rPr>
                <w:color w:val="auto"/>
              </w:rPr>
            </w:pPr>
            <w:r>
              <w:rPr>
                <w:b/>
                <w:bCs/>
                <w:color w:val="auto"/>
              </w:rPr>
              <w:t>SPRINGBOARD SOFTWARE ENGINEERING CAREER TRACK- STUDENT</w:t>
            </w:r>
            <w:r w:rsidR="007D012F" w:rsidRPr="003E6C05">
              <w:rPr>
                <w:color w:val="auto"/>
              </w:rPr>
              <w:t xml:space="preserve"> </w:t>
            </w:r>
          </w:p>
          <w:p w14:paraId="6DDC54A6" w14:textId="2F66BE13" w:rsidR="003E6C05" w:rsidRPr="003E6C05" w:rsidRDefault="003E6C05" w:rsidP="003E6C05">
            <w:pPr>
              <w:pStyle w:val="Heading3"/>
              <w:contextualSpacing w:val="0"/>
              <w:outlineLvl w:val="2"/>
              <w:rPr>
                <w:i/>
                <w:iCs/>
              </w:rPr>
            </w:pPr>
            <w:r w:rsidRPr="003E6C05">
              <w:rPr>
                <w:i/>
                <w:iCs/>
              </w:rPr>
              <w:t>October 2020 – Current</w:t>
            </w:r>
          </w:p>
          <w:p w14:paraId="1EC8276D" w14:textId="5B5FD3A1" w:rsidR="001E3120" w:rsidRPr="00997259" w:rsidRDefault="003E6C05" w:rsidP="007D012F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997259">
              <w:rPr>
                <w:rFonts w:cstheme="minorHAnsi"/>
                <w:sz w:val="20"/>
                <w:szCs w:val="20"/>
                <w:shd w:val="clear" w:color="auto" w:fill="FFFFFF"/>
              </w:rPr>
              <w:t>700+ hours of hands-on course material, with 1:1 industry expert mentor oversight, and completion of 4 in-depth portfolio projects. Mastered skills in front-end web development, back-end web development, databases, and data structures and algorithms.</w:t>
            </w:r>
          </w:p>
        </w:tc>
      </w:tr>
      <w:tr w:rsidR="00F61DF9" w:rsidRPr="00CF1A49" w14:paraId="2CF26FAE" w14:textId="77777777" w:rsidTr="006E4B62">
        <w:trPr>
          <w:trHeight w:val="1741"/>
        </w:trPr>
        <w:tc>
          <w:tcPr>
            <w:tcW w:w="9355" w:type="dxa"/>
            <w:tcMar>
              <w:top w:w="216" w:type="dxa"/>
            </w:tcMar>
          </w:tcPr>
          <w:p w14:paraId="0B13335D" w14:textId="2D6B15D1" w:rsidR="003E6C05" w:rsidRPr="00921D0E" w:rsidRDefault="003E6C05" w:rsidP="00F61DF9">
            <w:pPr>
              <w:pStyle w:val="Heading3"/>
              <w:contextualSpacing w:val="0"/>
              <w:outlineLvl w:val="2"/>
              <w:rPr>
                <w:color w:val="auto"/>
              </w:rPr>
            </w:pPr>
            <w:r w:rsidRPr="00921D0E">
              <w:rPr>
                <w:color w:val="auto"/>
              </w:rPr>
              <w:t>Southern New HamPSHIRE UNIVERSITY</w:t>
            </w:r>
          </w:p>
          <w:p w14:paraId="4DE922CE" w14:textId="42C678DC" w:rsidR="00F61DF9" w:rsidRDefault="003E6C05" w:rsidP="00F61DF9">
            <w:pPr>
              <w:pStyle w:val="Heading3"/>
              <w:contextualSpacing w:val="0"/>
              <w:outlineLvl w:val="2"/>
            </w:pPr>
            <w:r>
              <w:t>August 2018</w:t>
            </w:r>
            <w:r w:rsidR="00F61DF9" w:rsidRPr="00CF1A49">
              <w:t xml:space="preserve"> – </w:t>
            </w:r>
            <w:r>
              <w:t>Current</w:t>
            </w:r>
            <w:r w:rsidR="00921D0E">
              <w:t xml:space="preserve"> </w:t>
            </w:r>
          </w:p>
          <w:p w14:paraId="5317772C" w14:textId="387A4B55" w:rsidR="00921D0E" w:rsidRPr="00997259" w:rsidRDefault="00921D0E" w:rsidP="00F61DF9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r w:rsidRPr="00997259">
              <w:rPr>
                <w:sz w:val="20"/>
                <w:szCs w:val="20"/>
              </w:rPr>
              <w:t>Graduating 2022</w:t>
            </w:r>
          </w:p>
          <w:p w14:paraId="20BA7A4C" w14:textId="784ECAF2" w:rsidR="00F61DF9" w:rsidRDefault="003E6C05" w:rsidP="003E6C05">
            <w:pPr>
              <w:pStyle w:val="ListParagraph"/>
              <w:numPr>
                <w:ilvl w:val="0"/>
                <w:numId w:val="14"/>
              </w:numPr>
            </w:pPr>
            <w:r w:rsidRPr="00997259">
              <w:rPr>
                <w:sz w:val="20"/>
                <w:szCs w:val="20"/>
              </w:rPr>
              <w:t>120</w:t>
            </w:r>
            <w:r w:rsidR="00725829" w:rsidRPr="00997259">
              <w:rPr>
                <w:sz w:val="20"/>
                <w:szCs w:val="20"/>
              </w:rPr>
              <w:t xml:space="preserve"> credit hours of instruction covering topics such as: Java, Python, C++, Agile, Scrum, UI/UX, Data Structures &amp; Algorithms, Full Stack Development, SDLC</w:t>
            </w:r>
            <w:r w:rsidR="00B42BD8" w:rsidRPr="00997259">
              <w:rPr>
                <w:sz w:val="20"/>
                <w:szCs w:val="20"/>
              </w:rPr>
              <w:t xml:space="preserve"> </w:t>
            </w:r>
            <w:r w:rsidR="00725829" w:rsidRPr="00997259">
              <w:rPr>
                <w:sz w:val="20"/>
                <w:szCs w:val="20"/>
              </w:rPr>
              <w:t>(Software Development Lifecycle, Operating platforms, Secure Coding, Reverse Engineering, Software Test Automation &amp; QA, Mobile Architect &amp; Programming</w:t>
            </w:r>
            <w:r w:rsidR="00921D0E" w:rsidRPr="00997259">
              <w:rPr>
                <w:sz w:val="20"/>
                <w:szCs w:val="20"/>
              </w:rPr>
              <w:t>, and Client/Server Development</w:t>
            </w:r>
            <w:r w:rsidR="00725829">
              <w:t xml:space="preserve"> </w:t>
            </w:r>
          </w:p>
        </w:tc>
      </w:tr>
    </w:tbl>
    <w:p w14:paraId="6BB33748" w14:textId="069C1A3B" w:rsidR="00DA59AA" w:rsidRPr="002641B4" w:rsidRDefault="006D5E29" w:rsidP="0097790C">
      <w:pPr>
        <w:pStyle w:val="Heading1"/>
        <w:rPr>
          <w:color w:val="595959" w:themeColor="text1" w:themeTint="A6"/>
          <w:sz w:val="24"/>
          <w:szCs w:val="24"/>
          <w:u w:val="single"/>
        </w:rPr>
      </w:pPr>
      <w:r w:rsidRPr="002641B4">
        <w:rPr>
          <w:color w:val="595959" w:themeColor="text1" w:themeTint="A6"/>
          <w:sz w:val="24"/>
          <w:szCs w:val="24"/>
          <w:u w:val="single"/>
        </w:rPr>
        <w:t>recent projects</w:t>
      </w:r>
    </w:p>
    <w:tbl>
      <w:tblPr>
        <w:tblStyle w:val="TableGrid"/>
        <w:tblW w:w="4975" w:type="pct"/>
        <w:tblInd w:w="72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13"/>
      </w:tblGrid>
      <w:tr w:rsidR="001D0BF1" w:rsidRPr="00CF1A49" w14:paraId="5354D007" w14:textId="77777777" w:rsidTr="006E4B62">
        <w:trPr>
          <w:trHeight w:val="949"/>
        </w:trPr>
        <w:tc>
          <w:tcPr>
            <w:tcW w:w="9290" w:type="dxa"/>
          </w:tcPr>
          <w:p w14:paraId="555CB386" w14:textId="68150C67" w:rsidR="001D0BF1" w:rsidRPr="00CF1A49" w:rsidRDefault="004615F9" w:rsidP="001D0BF1">
            <w:pPr>
              <w:pStyle w:val="Heading3"/>
              <w:contextualSpacing w:val="0"/>
              <w:outlineLvl w:val="2"/>
            </w:pPr>
            <w:r>
              <w:t>Initial Build February 2021</w:t>
            </w:r>
          </w:p>
          <w:p w14:paraId="5DE1B2D8" w14:textId="10448838" w:rsidR="004615F9" w:rsidRPr="009A1403" w:rsidRDefault="004615F9" w:rsidP="001D0BF1">
            <w:pPr>
              <w:pStyle w:val="Heading2"/>
              <w:contextualSpacing w:val="0"/>
              <w:outlineLvl w:val="1"/>
              <w:rPr>
                <w:color w:val="0070C0"/>
                <w:sz w:val="24"/>
                <w:szCs w:val="24"/>
                <w:u w:val="single"/>
              </w:rPr>
            </w:pPr>
            <w:r w:rsidRPr="009A1403">
              <w:rPr>
                <w:color w:val="0070C0"/>
                <w:sz w:val="24"/>
                <w:szCs w:val="24"/>
                <w:u w:val="single"/>
              </w:rPr>
              <w:t>lotr-fanpage.heroku</w:t>
            </w:r>
            <w:r w:rsidR="00DE585B" w:rsidRPr="009A1403">
              <w:rPr>
                <w:color w:val="0070C0"/>
                <w:sz w:val="24"/>
                <w:szCs w:val="24"/>
                <w:u w:val="single"/>
              </w:rPr>
              <w:t>app</w:t>
            </w:r>
            <w:r w:rsidRPr="009A1403">
              <w:rPr>
                <w:color w:val="0070C0"/>
                <w:sz w:val="24"/>
                <w:szCs w:val="24"/>
                <w:u w:val="single"/>
              </w:rPr>
              <w:t>.com</w:t>
            </w:r>
          </w:p>
          <w:p w14:paraId="302A916E" w14:textId="4923D011" w:rsidR="00DE585B" w:rsidRPr="00997259" w:rsidRDefault="00DE585B" w:rsidP="00DE585B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997259">
              <w:rPr>
                <w:sz w:val="20"/>
                <w:szCs w:val="20"/>
              </w:rPr>
              <w:t xml:space="preserve">First full-stack development application. Simple Lord </w:t>
            </w:r>
            <w:r w:rsidR="00E1166E" w:rsidRPr="00997259">
              <w:rPr>
                <w:sz w:val="20"/>
                <w:szCs w:val="20"/>
              </w:rPr>
              <w:t>of</w:t>
            </w:r>
            <w:r w:rsidRPr="00997259">
              <w:rPr>
                <w:sz w:val="20"/>
                <w:szCs w:val="20"/>
              </w:rPr>
              <w:t xml:space="preserve"> The Rings fan-page that demonstrates a few key</w:t>
            </w:r>
            <w:r w:rsidR="00D07B53" w:rsidRPr="00997259">
              <w:rPr>
                <w:sz w:val="20"/>
                <w:szCs w:val="20"/>
              </w:rPr>
              <w:t xml:space="preserve"> skills</w:t>
            </w:r>
            <w:r w:rsidRPr="00997259">
              <w:rPr>
                <w:sz w:val="20"/>
                <w:szCs w:val="20"/>
              </w:rPr>
              <w:t>. Here you will find the use of HTML, CSS, Python, Flask,</w:t>
            </w:r>
            <w:r w:rsidR="00E1166E" w:rsidRPr="00997259">
              <w:rPr>
                <w:sz w:val="20"/>
                <w:szCs w:val="20"/>
              </w:rPr>
              <w:t xml:space="preserve"> SQLalchemy, </w:t>
            </w:r>
            <w:r w:rsidR="00396B8C" w:rsidRPr="00997259">
              <w:rPr>
                <w:sz w:val="20"/>
                <w:szCs w:val="20"/>
              </w:rPr>
              <w:t>P</w:t>
            </w:r>
            <w:r w:rsidR="00E1166E" w:rsidRPr="00997259">
              <w:rPr>
                <w:sz w:val="20"/>
                <w:szCs w:val="20"/>
              </w:rPr>
              <w:t>ostgres,</w:t>
            </w:r>
            <w:r w:rsidRPr="00997259">
              <w:rPr>
                <w:sz w:val="20"/>
                <w:szCs w:val="20"/>
              </w:rPr>
              <w:t xml:space="preserve"> Bootstrap,</w:t>
            </w:r>
            <w:r w:rsidR="00E1166E" w:rsidRPr="00997259">
              <w:rPr>
                <w:sz w:val="20"/>
                <w:szCs w:val="20"/>
              </w:rPr>
              <w:t xml:space="preserve"> WTForms, Bcrypt,</w:t>
            </w:r>
            <w:r w:rsidRPr="00997259">
              <w:rPr>
                <w:sz w:val="20"/>
                <w:szCs w:val="20"/>
              </w:rPr>
              <w:t xml:space="preserve"> and API’s. The API information was retrieved from the-one-api.dev/documentation.</w:t>
            </w:r>
            <w:r w:rsidR="00E1166E" w:rsidRPr="00997259">
              <w:rPr>
                <w:sz w:val="20"/>
                <w:szCs w:val="20"/>
              </w:rPr>
              <w:t xml:space="preserve"> For more information, visit my GitHub. If you would like to see a working version, visit the URL above.</w:t>
            </w:r>
          </w:p>
          <w:p w14:paraId="5F90DC00" w14:textId="6B8599A7" w:rsidR="007538DC" w:rsidRPr="00CF1A49" w:rsidRDefault="007538DC" w:rsidP="007538DC">
            <w:pPr>
              <w:contextualSpacing w:val="0"/>
            </w:pPr>
          </w:p>
        </w:tc>
      </w:tr>
    </w:tbl>
    <w:p w14:paraId="27E40EF4" w14:textId="0DD570F0" w:rsidR="00B51D1B" w:rsidRPr="00D07B53" w:rsidRDefault="00D07B53" w:rsidP="006E1507">
      <w:pPr>
        <w:rPr>
          <w:rFonts w:asciiTheme="majorHAnsi" w:hAnsiTheme="majorHAnsi"/>
          <w:b/>
          <w:bCs/>
          <w:sz w:val="24"/>
          <w:szCs w:val="24"/>
          <w:u w:val="single"/>
        </w:rPr>
      </w:pPr>
      <w:r w:rsidRPr="00D07B53">
        <w:rPr>
          <w:rFonts w:asciiTheme="majorHAnsi" w:hAnsiTheme="majorHAnsi"/>
          <w:b/>
          <w:bCs/>
          <w:sz w:val="24"/>
          <w:szCs w:val="24"/>
          <w:u w:val="single"/>
        </w:rPr>
        <w:t>EDUCATION</w:t>
      </w:r>
    </w:p>
    <w:p w14:paraId="505A7291" w14:textId="1EBDC119" w:rsidR="00D07B53" w:rsidRDefault="00D07B53" w:rsidP="00D07B53">
      <w:r>
        <w:tab/>
      </w:r>
    </w:p>
    <w:p w14:paraId="70A59B9E" w14:textId="4107781A" w:rsidR="00D07B53" w:rsidRPr="002B63C3" w:rsidRDefault="00D07B53" w:rsidP="00B979E3">
      <w:pPr>
        <w:ind w:left="1080"/>
        <w:rPr>
          <w:rFonts w:cstheme="minorHAnsi"/>
          <w:i/>
          <w:iCs/>
        </w:rPr>
      </w:pPr>
      <w:r w:rsidRPr="002B63C3">
        <w:rPr>
          <w:rFonts w:cstheme="minorHAnsi"/>
          <w:i/>
          <w:iCs/>
        </w:rPr>
        <w:t>SOUTHERN NEW HAMPSHIRE UNIVERSITY</w:t>
      </w:r>
    </w:p>
    <w:p w14:paraId="12029F25" w14:textId="6067933F" w:rsidR="00D07B53" w:rsidRPr="002B63C3" w:rsidRDefault="00D07B53" w:rsidP="00B979E3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2B63C3">
        <w:rPr>
          <w:rFonts w:cstheme="minorHAnsi"/>
          <w:sz w:val="20"/>
          <w:szCs w:val="20"/>
        </w:rPr>
        <w:t>AUGUST 2018 – CURRENT</w:t>
      </w:r>
    </w:p>
    <w:p w14:paraId="6C590236" w14:textId="67744E84" w:rsidR="00D07B53" w:rsidRPr="002B63C3" w:rsidRDefault="00D07B53" w:rsidP="00B979E3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2B63C3">
        <w:rPr>
          <w:rFonts w:cstheme="minorHAnsi"/>
          <w:sz w:val="20"/>
          <w:szCs w:val="20"/>
        </w:rPr>
        <w:t>GRADUATING 2022</w:t>
      </w:r>
    </w:p>
    <w:p w14:paraId="73F50F77" w14:textId="6BAD52C8" w:rsidR="00D07B53" w:rsidRPr="002B63C3" w:rsidRDefault="00D07B53" w:rsidP="00B979E3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2B63C3">
        <w:rPr>
          <w:rFonts w:cstheme="minorHAnsi"/>
          <w:sz w:val="20"/>
          <w:szCs w:val="20"/>
        </w:rPr>
        <w:t>Bachelor of Computer Science w/concentration in software engineering</w:t>
      </w:r>
    </w:p>
    <w:p w14:paraId="5356D530" w14:textId="71C73E0A" w:rsidR="000973E9" w:rsidRPr="00877DB1" w:rsidRDefault="002B63C3" w:rsidP="00B979E3">
      <w:pPr>
        <w:ind w:left="1080"/>
        <w:rPr>
          <w:rFonts w:cstheme="minorHAnsi"/>
          <w:i/>
          <w:iCs/>
        </w:rPr>
      </w:pPr>
      <w:r w:rsidRPr="00877DB1">
        <w:rPr>
          <w:rFonts w:cstheme="minorHAnsi"/>
          <w:i/>
          <w:iCs/>
        </w:rPr>
        <w:t>SPRINGBOARD SOFTWARE ENGINEERING</w:t>
      </w:r>
      <w:r w:rsidR="00877DB1" w:rsidRPr="00877DB1">
        <w:rPr>
          <w:rFonts w:cstheme="minorHAnsi"/>
          <w:i/>
          <w:iCs/>
        </w:rPr>
        <w:t>/WEB DEVELOPMENT BOOTCAMP</w:t>
      </w:r>
    </w:p>
    <w:p w14:paraId="5DFFF5C4" w14:textId="7CFE801A" w:rsidR="000973E9" w:rsidRPr="002B63C3" w:rsidRDefault="004A3F12" w:rsidP="004A3F12">
      <w:pPr>
        <w:pStyle w:val="ListParagraph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2B63C3">
        <w:rPr>
          <w:rFonts w:cstheme="minorHAnsi"/>
          <w:sz w:val="20"/>
          <w:szCs w:val="20"/>
        </w:rPr>
        <w:t>October 2020 – Current</w:t>
      </w:r>
    </w:p>
    <w:p w14:paraId="516708A2" w14:textId="75A50F5F" w:rsidR="004A3F12" w:rsidRPr="002B63C3" w:rsidRDefault="004A3F12" w:rsidP="004A3F12">
      <w:pPr>
        <w:pStyle w:val="ListParagraph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2B63C3">
        <w:rPr>
          <w:rFonts w:cstheme="minorHAnsi"/>
          <w:sz w:val="20"/>
          <w:szCs w:val="20"/>
        </w:rPr>
        <w:t xml:space="preserve">Completion expected June </w:t>
      </w:r>
      <w:r w:rsidR="00877DB1" w:rsidRPr="002B63C3">
        <w:rPr>
          <w:rFonts w:cstheme="minorHAnsi"/>
          <w:sz w:val="20"/>
          <w:szCs w:val="20"/>
        </w:rPr>
        <w:t>2021</w:t>
      </w:r>
    </w:p>
    <w:sectPr w:rsidR="004A3F12" w:rsidRPr="002B63C3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A2832" w14:textId="77777777" w:rsidR="001C7508" w:rsidRDefault="001C7508" w:rsidP="0068194B">
      <w:r>
        <w:separator/>
      </w:r>
    </w:p>
    <w:p w14:paraId="2DB4E733" w14:textId="77777777" w:rsidR="001C7508" w:rsidRDefault="001C7508"/>
    <w:p w14:paraId="10164BB3" w14:textId="77777777" w:rsidR="001C7508" w:rsidRDefault="001C7508"/>
  </w:endnote>
  <w:endnote w:type="continuationSeparator" w:id="0">
    <w:p w14:paraId="616DE0F9" w14:textId="77777777" w:rsidR="001C7508" w:rsidRDefault="001C7508" w:rsidP="0068194B">
      <w:r>
        <w:continuationSeparator/>
      </w:r>
    </w:p>
    <w:p w14:paraId="4F5CAA24" w14:textId="77777777" w:rsidR="001C7508" w:rsidRDefault="001C7508"/>
    <w:p w14:paraId="30F80052" w14:textId="77777777" w:rsidR="001C7508" w:rsidRDefault="001C75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CFEF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B46F2" w14:textId="77777777" w:rsidR="001C7508" w:rsidRDefault="001C7508" w:rsidP="0068194B">
      <w:r>
        <w:separator/>
      </w:r>
    </w:p>
    <w:p w14:paraId="1DADA814" w14:textId="77777777" w:rsidR="001C7508" w:rsidRDefault="001C7508"/>
    <w:p w14:paraId="2A15CBFA" w14:textId="77777777" w:rsidR="001C7508" w:rsidRDefault="001C7508"/>
  </w:footnote>
  <w:footnote w:type="continuationSeparator" w:id="0">
    <w:p w14:paraId="08C794E9" w14:textId="77777777" w:rsidR="001C7508" w:rsidRDefault="001C7508" w:rsidP="0068194B">
      <w:r>
        <w:continuationSeparator/>
      </w:r>
    </w:p>
    <w:p w14:paraId="6BA85FF2" w14:textId="77777777" w:rsidR="001C7508" w:rsidRDefault="001C7508"/>
    <w:p w14:paraId="3575B4AF" w14:textId="77777777" w:rsidR="001C7508" w:rsidRDefault="001C75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339E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94F6A2" wp14:editId="38C66FA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21EE032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E093A"/>
    <w:multiLevelType w:val="hybridMultilevel"/>
    <w:tmpl w:val="28521B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9BA5C06"/>
    <w:multiLevelType w:val="hybridMultilevel"/>
    <w:tmpl w:val="35709C70"/>
    <w:lvl w:ilvl="0" w:tplc="6220C558">
      <w:start w:val="167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0CEA1E61"/>
    <w:multiLevelType w:val="hybridMultilevel"/>
    <w:tmpl w:val="5BF07866"/>
    <w:lvl w:ilvl="0" w:tplc="5A0CFE02">
      <w:start w:val="16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BFF1C73"/>
    <w:multiLevelType w:val="hybridMultilevel"/>
    <w:tmpl w:val="DDD27ADE"/>
    <w:lvl w:ilvl="0" w:tplc="29B2FFBE">
      <w:start w:val="167"/>
      <w:numFmt w:val="bullet"/>
      <w:lvlText w:val="-"/>
      <w:lvlJc w:val="left"/>
      <w:pPr>
        <w:ind w:left="720" w:hanging="360"/>
      </w:pPr>
      <w:rPr>
        <w:rFonts w:ascii="Georgia" w:eastAsiaTheme="majorEastAsia" w:hAnsi="Georgia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3F15C23"/>
    <w:multiLevelType w:val="hybridMultilevel"/>
    <w:tmpl w:val="D11CB98A"/>
    <w:lvl w:ilvl="0" w:tplc="C6FC5C00">
      <w:start w:val="16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036FA"/>
    <w:multiLevelType w:val="hybridMultilevel"/>
    <w:tmpl w:val="A4BC4686"/>
    <w:lvl w:ilvl="0" w:tplc="73169586">
      <w:start w:val="167"/>
      <w:numFmt w:val="bullet"/>
      <w:lvlText w:val="-"/>
      <w:lvlJc w:val="left"/>
      <w:pPr>
        <w:ind w:left="1080" w:hanging="360"/>
      </w:pPr>
      <w:rPr>
        <w:rFonts w:ascii="Georgia" w:eastAsiaTheme="majorEastAsia" w:hAnsi="Georg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8B3022"/>
    <w:multiLevelType w:val="hybridMultilevel"/>
    <w:tmpl w:val="306C0A28"/>
    <w:lvl w:ilvl="0" w:tplc="CCE89776">
      <w:start w:val="16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B04B91"/>
    <w:multiLevelType w:val="hybridMultilevel"/>
    <w:tmpl w:val="D5666AB2"/>
    <w:lvl w:ilvl="0" w:tplc="87A8AE86">
      <w:start w:val="16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9012D3"/>
    <w:multiLevelType w:val="hybridMultilevel"/>
    <w:tmpl w:val="9C9A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AF10C8B"/>
    <w:multiLevelType w:val="hybridMultilevel"/>
    <w:tmpl w:val="E3B087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2A14D6C"/>
    <w:multiLevelType w:val="hybridMultilevel"/>
    <w:tmpl w:val="9B6854CE"/>
    <w:lvl w:ilvl="0" w:tplc="0F3A7930">
      <w:start w:val="16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0A2F2D"/>
    <w:multiLevelType w:val="hybridMultilevel"/>
    <w:tmpl w:val="BF52455C"/>
    <w:lvl w:ilvl="0" w:tplc="B8B2FBDC">
      <w:start w:val="16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7E703E"/>
    <w:multiLevelType w:val="hybridMultilevel"/>
    <w:tmpl w:val="EAA2FBC2"/>
    <w:lvl w:ilvl="0" w:tplc="D73832FA">
      <w:start w:val="16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3"/>
  </w:num>
  <w:num w:numId="6">
    <w:abstractNumId w:val="3"/>
  </w:num>
  <w:num w:numId="7">
    <w:abstractNumId w:val="15"/>
  </w:num>
  <w:num w:numId="8">
    <w:abstractNumId w:val="2"/>
  </w:num>
  <w:num w:numId="9">
    <w:abstractNumId w:val="21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8"/>
  </w:num>
  <w:num w:numId="16">
    <w:abstractNumId w:val="12"/>
  </w:num>
  <w:num w:numId="17">
    <w:abstractNumId w:val="24"/>
  </w:num>
  <w:num w:numId="18">
    <w:abstractNumId w:val="16"/>
  </w:num>
  <w:num w:numId="19">
    <w:abstractNumId w:val="14"/>
  </w:num>
  <w:num w:numId="20">
    <w:abstractNumId w:val="23"/>
  </w:num>
  <w:num w:numId="21">
    <w:abstractNumId w:val="17"/>
  </w:num>
  <w:num w:numId="22">
    <w:abstractNumId w:val="19"/>
  </w:num>
  <w:num w:numId="23">
    <w:abstractNumId w:val="25"/>
  </w:num>
  <w:num w:numId="24">
    <w:abstractNumId w:val="20"/>
  </w:num>
  <w:num w:numId="25">
    <w:abstractNumId w:val="22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2F"/>
    <w:rsid w:val="000001EF"/>
    <w:rsid w:val="00007322"/>
    <w:rsid w:val="00007728"/>
    <w:rsid w:val="00024584"/>
    <w:rsid w:val="00024730"/>
    <w:rsid w:val="00036C4A"/>
    <w:rsid w:val="00055E95"/>
    <w:rsid w:val="0007021F"/>
    <w:rsid w:val="000973E9"/>
    <w:rsid w:val="000B2BA5"/>
    <w:rsid w:val="000F2F8C"/>
    <w:rsid w:val="0010006E"/>
    <w:rsid w:val="001045A8"/>
    <w:rsid w:val="00114A91"/>
    <w:rsid w:val="0011725F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C7508"/>
    <w:rsid w:val="001D0BF1"/>
    <w:rsid w:val="001E3120"/>
    <w:rsid w:val="001E7E0C"/>
    <w:rsid w:val="001F089D"/>
    <w:rsid w:val="001F0BB0"/>
    <w:rsid w:val="001F22C5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1B4"/>
    <w:rsid w:val="002647D3"/>
    <w:rsid w:val="00275EAE"/>
    <w:rsid w:val="00294998"/>
    <w:rsid w:val="00297F18"/>
    <w:rsid w:val="002A1945"/>
    <w:rsid w:val="002B2958"/>
    <w:rsid w:val="002B3FC8"/>
    <w:rsid w:val="002B63C3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96B8C"/>
    <w:rsid w:val="003A0632"/>
    <w:rsid w:val="003A30E5"/>
    <w:rsid w:val="003A6ADF"/>
    <w:rsid w:val="003B5928"/>
    <w:rsid w:val="003D380F"/>
    <w:rsid w:val="003D4790"/>
    <w:rsid w:val="003E160D"/>
    <w:rsid w:val="003E6C05"/>
    <w:rsid w:val="003F1D5F"/>
    <w:rsid w:val="00405128"/>
    <w:rsid w:val="00406CFF"/>
    <w:rsid w:val="00416B25"/>
    <w:rsid w:val="00420592"/>
    <w:rsid w:val="004319E0"/>
    <w:rsid w:val="00437E8C"/>
    <w:rsid w:val="00440225"/>
    <w:rsid w:val="004615F9"/>
    <w:rsid w:val="004726BC"/>
    <w:rsid w:val="00474105"/>
    <w:rsid w:val="00480E6E"/>
    <w:rsid w:val="00486277"/>
    <w:rsid w:val="00494CF6"/>
    <w:rsid w:val="00495F8D"/>
    <w:rsid w:val="004A1FAE"/>
    <w:rsid w:val="004A32FF"/>
    <w:rsid w:val="004A3F12"/>
    <w:rsid w:val="004B06EB"/>
    <w:rsid w:val="004B6AD0"/>
    <w:rsid w:val="004C2D5D"/>
    <w:rsid w:val="004C33E1"/>
    <w:rsid w:val="004E01EB"/>
    <w:rsid w:val="004E2794"/>
    <w:rsid w:val="0050332E"/>
    <w:rsid w:val="00510392"/>
    <w:rsid w:val="00513E2A"/>
    <w:rsid w:val="00566A35"/>
    <w:rsid w:val="0056701E"/>
    <w:rsid w:val="005740D7"/>
    <w:rsid w:val="00584A23"/>
    <w:rsid w:val="00585F80"/>
    <w:rsid w:val="005A0F26"/>
    <w:rsid w:val="005A1B10"/>
    <w:rsid w:val="005A6850"/>
    <w:rsid w:val="005B1B1B"/>
    <w:rsid w:val="005C3961"/>
    <w:rsid w:val="005C5932"/>
    <w:rsid w:val="005D3CA7"/>
    <w:rsid w:val="005D4CC1"/>
    <w:rsid w:val="005F4B91"/>
    <w:rsid w:val="005F55D2"/>
    <w:rsid w:val="0062312F"/>
    <w:rsid w:val="00625F2C"/>
    <w:rsid w:val="006536EB"/>
    <w:rsid w:val="006618E9"/>
    <w:rsid w:val="0068194B"/>
    <w:rsid w:val="00692703"/>
    <w:rsid w:val="00693075"/>
    <w:rsid w:val="006A1962"/>
    <w:rsid w:val="006B5D48"/>
    <w:rsid w:val="006B7D7B"/>
    <w:rsid w:val="006C1A5E"/>
    <w:rsid w:val="006D0C6E"/>
    <w:rsid w:val="006D5E29"/>
    <w:rsid w:val="006E1507"/>
    <w:rsid w:val="006E1D87"/>
    <w:rsid w:val="006E4B62"/>
    <w:rsid w:val="00712D8B"/>
    <w:rsid w:val="00725829"/>
    <w:rsid w:val="007273B7"/>
    <w:rsid w:val="00733E0A"/>
    <w:rsid w:val="00734CBE"/>
    <w:rsid w:val="0074403D"/>
    <w:rsid w:val="00746D44"/>
    <w:rsid w:val="007538DC"/>
    <w:rsid w:val="00757803"/>
    <w:rsid w:val="0079206B"/>
    <w:rsid w:val="007943CE"/>
    <w:rsid w:val="00796076"/>
    <w:rsid w:val="007C0566"/>
    <w:rsid w:val="007C606B"/>
    <w:rsid w:val="007D012F"/>
    <w:rsid w:val="007E6A61"/>
    <w:rsid w:val="00801140"/>
    <w:rsid w:val="00803404"/>
    <w:rsid w:val="00813036"/>
    <w:rsid w:val="00813EED"/>
    <w:rsid w:val="00820248"/>
    <w:rsid w:val="00834955"/>
    <w:rsid w:val="00855B59"/>
    <w:rsid w:val="00860461"/>
    <w:rsid w:val="0086487C"/>
    <w:rsid w:val="00870B20"/>
    <w:rsid w:val="00877DB1"/>
    <w:rsid w:val="008829F8"/>
    <w:rsid w:val="00885897"/>
    <w:rsid w:val="008A6538"/>
    <w:rsid w:val="008B6F9A"/>
    <w:rsid w:val="008C7056"/>
    <w:rsid w:val="008E2DE9"/>
    <w:rsid w:val="008F3B14"/>
    <w:rsid w:val="00901899"/>
    <w:rsid w:val="0090344B"/>
    <w:rsid w:val="00905715"/>
    <w:rsid w:val="0091321E"/>
    <w:rsid w:val="00913946"/>
    <w:rsid w:val="00921D0E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7259"/>
    <w:rsid w:val="009A1403"/>
    <w:rsid w:val="009A44CE"/>
    <w:rsid w:val="009C4DFC"/>
    <w:rsid w:val="009D19A9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2551"/>
    <w:rsid w:val="00AB32F8"/>
    <w:rsid w:val="00AB610B"/>
    <w:rsid w:val="00AD360E"/>
    <w:rsid w:val="00AD40FB"/>
    <w:rsid w:val="00AD782D"/>
    <w:rsid w:val="00AE7650"/>
    <w:rsid w:val="00B10EBE"/>
    <w:rsid w:val="00B11565"/>
    <w:rsid w:val="00B236F1"/>
    <w:rsid w:val="00B42BD8"/>
    <w:rsid w:val="00B50F99"/>
    <w:rsid w:val="00B51D1B"/>
    <w:rsid w:val="00B540F4"/>
    <w:rsid w:val="00B60FD0"/>
    <w:rsid w:val="00B622DF"/>
    <w:rsid w:val="00B6332A"/>
    <w:rsid w:val="00B81760"/>
    <w:rsid w:val="00B8494C"/>
    <w:rsid w:val="00B979E3"/>
    <w:rsid w:val="00BA1546"/>
    <w:rsid w:val="00BB4E51"/>
    <w:rsid w:val="00BC0975"/>
    <w:rsid w:val="00BD431F"/>
    <w:rsid w:val="00BE423E"/>
    <w:rsid w:val="00BF61AC"/>
    <w:rsid w:val="00C06CE1"/>
    <w:rsid w:val="00C47FA6"/>
    <w:rsid w:val="00C57FC6"/>
    <w:rsid w:val="00C66A7D"/>
    <w:rsid w:val="00C779DA"/>
    <w:rsid w:val="00C814F7"/>
    <w:rsid w:val="00CA4B4D"/>
    <w:rsid w:val="00CB35C3"/>
    <w:rsid w:val="00CB68FE"/>
    <w:rsid w:val="00CD323D"/>
    <w:rsid w:val="00CE4030"/>
    <w:rsid w:val="00CE64B3"/>
    <w:rsid w:val="00CF1A49"/>
    <w:rsid w:val="00CF4575"/>
    <w:rsid w:val="00D0630C"/>
    <w:rsid w:val="00D07B53"/>
    <w:rsid w:val="00D243A9"/>
    <w:rsid w:val="00D305E5"/>
    <w:rsid w:val="00D37CD3"/>
    <w:rsid w:val="00D42AA6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585B"/>
    <w:rsid w:val="00DE6534"/>
    <w:rsid w:val="00DF4D6C"/>
    <w:rsid w:val="00E01923"/>
    <w:rsid w:val="00E1166E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05F65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C8ED2"/>
  <w15:chartTrackingRefBased/>
  <w15:docId w15:val="{CCCCFEE7-EFA8-4F66-B091-857609B1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vanity-namedomain">
    <w:name w:val="vanity-name__domain"/>
    <w:basedOn w:val="DefaultParagraphFont"/>
    <w:rsid w:val="007D012F"/>
  </w:style>
  <w:style w:type="character" w:customStyle="1" w:styleId="vanity-namedisplay-name">
    <w:name w:val="vanity-name__display-name"/>
    <w:basedOn w:val="DefaultParagraphFont"/>
    <w:rsid w:val="007D0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d8\AppData\Local\Microsoft\Office\16.0\DTS\en-US%7b8E409E1E-2B52-41EB-92E5-9D8FE4A2E992%7d\%7b058F579C-2592-4609-99B3-E4BC350FA1FE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9B9CBC34936492A8A3CC2B182811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EBFA2-077E-435A-B20C-96E531BEEDA2}"/>
      </w:docPartPr>
      <w:docPartBody>
        <w:p w:rsidR="00A67977" w:rsidRDefault="003C45B8">
          <w:pPr>
            <w:pStyle w:val="C9B9CBC34936492A8A3CC2B182811B22"/>
          </w:pPr>
          <w:r w:rsidRPr="00CF1A49">
            <w:t>·</w:t>
          </w:r>
        </w:p>
      </w:docPartBody>
    </w:docPart>
    <w:docPart>
      <w:docPartPr>
        <w:name w:val="05F84496C3104721BFCFC439A406B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8138C-127A-4725-B979-1923A20BE7B3}"/>
      </w:docPartPr>
      <w:docPartBody>
        <w:p w:rsidR="00A67977" w:rsidRDefault="003C45B8">
          <w:pPr>
            <w:pStyle w:val="05F84496C3104721BFCFC439A406BC39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B8"/>
    <w:rsid w:val="0030355C"/>
    <w:rsid w:val="003C45B8"/>
    <w:rsid w:val="005B463F"/>
    <w:rsid w:val="006D2EE4"/>
    <w:rsid w:val="00A6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9B9CBC34936492A8A3CC2B182811B22">
    <w:name w:val="C9B9CBC34936492A8A3CC2B182811B22"/>
  </w:style>
  <w:style w:type="paragraph" w:customStyle="1" w:styleId="05F84496C3104721BFCFC439A406BC39">
    <w:name w:val="05F84496C3104721BFCFC439A406BC3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{058F579C-2592-4609-99B3-E4BC350FA1FE}tf16402488_win32</Template>
  <TotalTime>3044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kruger</dc:creator>
  <cp:keywords/>
  <dc:description/>
  <cp:lastModifiedBy>robert kruger</cp:lastModifiedBy>
  <cp:revision>32</cp:revision>
  <dcterms:created xsi:type="dcterms:W3CDTF">2021-03-01T23:08:00Z</dcterms:created>
  <dcterms:modified xsi:type="dcterms:W3CDTF">2021-03-21T12:51:00Z</dcterms:modified>
  <cp:category/>
</cp:coreProperties>
</file>